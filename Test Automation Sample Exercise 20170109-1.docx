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3"/>
      </w:tblGrid>
      <w:tr w:rsidR="00EB7C31" w:rsidRPr="007B04FF" w:rsidTr="0090734E">
        <w:trPr>
          <w:trHeight w:hRule="exact" w:val="210"/>
        </w:trPr>
        <w:tc>
          <w:tcPr>
            <w:tcW w:w="8449" w:type="dxa"/>
          </w:tcPr>
          <w:p w:rsidR="00EB7C31" w:rsidRPr="007B04FF" w:rsidRDefault="00D03CED" w:rsidP="0098197B">
            <w:pPr>
              <w:pStyle w:val="Heading3"/>
              <w:spacing w:before="0" w:after="0"/>
              <w:rPr>
                <w:noProof w:val="0"/>
                <w:lang w:val="en-US"/>
              </w:rPr>
            </w:pPr>
            <w:r w:rsidRPr="007B04FF">
              <w:rPr>
                <w:lang w:val="et-EE" w:eastAsia="et-E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7F161752" wp14:editId="0D898E71">
                      <wp:simplePos x="0" y="0"/>
                      <wp:positionH relativeFrom="page">
                        <wp:posOffset>4436745</wp:posOffset>
                      </wp:positionH>
                      <wp:positionV relativeFrom="page">
                        <wp:posOffset>-1503045</wp:posOffset>
                      </wp:positionV>
                      <wp:extent cx="1867535" cy="717550"/>
                      <wp:effectExtent l="0" t="0" r="0" b="6350"/>
                      <wp:wrapNone/>
                      <wp:docPr id="6" name="Textru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7535" cy="717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8C4" w:rsidRDefault="00E448C4" w:rsidP="00FD24C5">
                                  <w:pPr>
                                    <w:spacing w:after="0" w:line="240" w:lineRule="atLeast"/>
                                  </w:pPr>
                                  <w:r>
                                    <w:rPr>
                                      <w:noProof/>
                                      <w:lang w:val="et-EE" w:eastAsia="et-EE"/>
                                    </w:rPr>
                                    <w:drawing>
                                      <wp:inline distT="0" distB="0" distL="0" distR="0" wp14:anchorId="6E1E4D5F" wp14:editId="1B8B1F2A">
                                        <wp:extent cx="1868400" cy="716400"/>
                                        <wp:effectExtent l="0" t="0" r="0" b="7620"/>
                                        <wp:docPr id="1" name="Bildobjekt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ga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400" cy="71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161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6" o:spid="_x0000_s1026" type="#_x0000_t202" style="position:absolute;margin-left:349.35pt;margin-top:-118.35pt;width:147.05pt;height:5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" filled="f" stroked="f" strokeweight=".5pt">
                      <v:textbox>
                        <w:txbxContent>
                          <w:p w:rsidR="00E448C4" w:rsidRDefault="00E448C4" w:rsidP="00FD24C5">
                            <w:pPr>
                              <w:spacing w:after="0" w:line="240" w:lineRule="atLeast"/>
                            </w:pPr>
                            <w:r>
                              <w:rPr>
                                <w:noProof/>
                                <w:lang w:val="et-EE" w:eastAsia="et-EE"/>
                              </w:rPr>
                              <w:drawing>
                                <wp:inline distT="0" distB="0" distL="0" distR="0" wp14:anchorId="6E1E4D5F" wp14:editId="1B8B1F2A">
                                  <wp:extent cx="1868400" cy="716400"/>
                                  <wp:effectExtent l="0" t="0" r="0" b="7620"/>
                                  <wp:docPr id="1" name="Bildobjekt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ga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400" cy="71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90734E" w:rsidRPr="007B04FF">
              <w:rPr>
                <w:noProof w:val="0"/>
                <w:lang w:val="en-US"/>
              </w:rPr>
              <w:t>Test ID N</w:t>
            </w:r>
            <w:r w:rsidR="002779C8" w:rsidRPr="007B04FF">
              <w:rPr>
                <w:noProof w:val="0"/>
                <w:lang w:val="en-US"/>
              </w:rPr>
              <w:t>r</w:t>
            </w:r>
          </w:p>
        </w:tc>
      </w:tr>
      <w:tr w:rsidR="00EB7C31" w:rsidRPr="007B04FF" w:rsidTr="0090734E">
        <w:trPr>
          <w:trHeight w:hRule="exact" w:val="493"/>
        </w:trPr>
        <w:tc>
          <w:tcPr>
            <w:tcW w:w="8449" w:type="dxa"/>
          </w:tcPr>
          <w:p w:rsidR="00EB7C31" w:rsidRPr="007B04FF" w:rsidRDefault="00714A39" w:rsidP="009E22FA">
            <w:pPr>
              <w:pStyle w:val="Adress"/>
              <w:rPr>
                <w:lang w:val="en-US"/>
              </w:rPr>
            </w:pPr>
            <w:r>
              <w:rPr>
                <w:lang w:val="en-US"/>
              </w:rPr>
              <w:t>20170109</w:t>
            </w:r>
            <w:r w:rsidR="007B04FF" w:rsidRPr="007B04FF">
              <w:rPr>
                <w:lang w:val="en-US"/>
              </w:rPr>
              <w:t>-1</w:t>
            </w:r>
          </w:p>
        </w:tc>
      </w:tr>
    </w:tbl>
    <w:p w:rsidR="002C19F8" w:rsidRPr="007B04FF" w:rsidRDefault="00367605" w:rsidP="00963DD5">
      <w:pPr>
        <w:pStyle w:val="Heading1"/>
        <w:rPr>
          <w:lang w:val="en-US"/>
        </w:rPr>
      </w:pPr>
      <w:r>
        <w:rPr>
          <w:lang w:val="en-US"/>
        </w:rPr>
        <w:t>Automation</w:t>
      </w:r>
      <w:r w:rsidR="0090734E" w:rsidRPr="007B04FF">
        <w:rPr>
          <w:lang w:val="en-US"/>
        </w:rPr>
        <w:t xml:space="preserve"> Sample Exercise</w:t>
      </w:r>
      <w:r w:rsidR="007B04FF">
        <w:rPr>
          <w:rStyle w:val="FootnoteReference"/>
          <w:lang w:val="en-US"/>
        </w:rPr>
        <w:footnoteReference w:id="1"/>
      </w:r>
    </w:p>
    <w:p w:rsidR="00367605" w:rsidRPr="00EF36DA" w:rsidRDefault="00367605" w:rsidP="00367605">
      <w:pPr>
        <w:rPr>
          <w:lang w:val="en-GB"/>
        </w:rPr>
      </w:pPr>
      <w:r>
        <w:rPr>
          <w:lang w:val="en-GB"/>
        </w:rPr>
        <w:t xml:space="preserve">Write </w:t>
      </w:r>
      <w:r w:rsidRPr="00EF36DA">
        <w:rPr>
          <w:lang w:val="en-GB"/>
        </w:rPr>
        <w:t>automation tests for „</w:t>
      </w:r>
      <w:r w:rsidRPr="00EF36DA">
        <w:rPr>
          <w:szCs w:val="24"/>
          <w:lang w:val="en-GB"/>
        </w:rPr>
        <w:t xml:space="preserve">Student Information System for the imaginary University of </w:t>
      </w:r>
      <w:proofErr w:type="spellStart"/>
      <w:r w:rsidRPr="00EF36DA">
        <w:rPr>
          <w:szCs w:val="24"/>
          <w:lang w:val="en-GB"/>
        </w:rPr>
        <w:t>Knowit</w:t>
      </w:r>
      <w:proofErr w:type="spellEnd"/>
      <w:r w:rsidRPr="00EF36DA">
        <w:rPr>
          <w:lang w:val="en-GB"/>
        </w:rPr>
        <w:t>“.</w:t>
      </w:r>
    </w:p>
    <w:p w:rsidR="00CE3088" w:rsidRDefault="00CE3088" w:rsidP="00367605">
      <w:pPr>
        <w:rPr>
          <w:lang w:val="en-GB"/>
        </w:rPr>
      </w:pPr>
    </w:p>
    <w:p w:rsidR="00367605" w:rsidRPr="00EF36DA" w:rsidRDefault="00367605" w:rsidP="00367605">
      <w:pPr>
        <w:rPr>
          <w:lang w:val="en-GB"/>
        </w:rPr>
      </w:pPr>
      <w:r w:rsidRPr="00EF36DA">
        <w:rPr>
          <w:lang w:val="en-GB"/>
        </w:rPr>
        <w:t>Defined requirements:</w:t>
      </w:r>
    </w:p>
    <w:p w:rsidR="00367605" w:rsidRDefault="00367605" w:rsidP="00367605">
      <w:pPr>
        <w:pStyle w:val="ListParagraph"/>
        <w:numPr>
          <w:ilvl w:val="0"/>
          <w:numId w:val="41"/>
        </w:numPr>
        <w:tabs>
          <w:tab w:val="clear" w:pos="3668"/>
        </w:tabs>
        <w:spacing w:after="160" w:line="259" w:lineRule="auto"/>
        <w:rPr>
          <w:lang w:val="en-GB"/>
        </w:rPr>
      </w:pPr>
      <w:r w:rsidRPr="00EF36DA">
        <w:rPr>
          <w:lang w:val="en-GB"/>
        </w:rPr>
        <w:t xml:space="preserve">Use Selenium </w:t>
      </w:r>
      <w:proofErr w:type="spellStart"/>
      <w:r w:rsidRPr="00EF36DA">
        <w:rPr>
          <w:lang w:val="en-GB"/>
        </w:rPr>
        <w:t>Webdriver</w:t>
      </w:r>
      <w:proofErr w:type="spellEnd"/>
    </w:p>
    <w:p w:rsidR="008E2799" w:rsidRDefault="008E2799" w:rsidP="00367605">
      <w:pPr>
        <w:pStyle w:val="ListParagraph"/>
        <w:numPr>
          <w:ilvl w:val="0"/>
          <w:numId w:val="41"/>
        </w:numPr>
        <w:tabs>
          <w:tab w:val="clear" w:pos="3668"/>
        </w:tabs>
        <w:spacing w:after="160" w:line="259" w:lineRule="auto"/>
        <w:rPr>
          <w:lang w:val="en-GB"/>
        </w:rPr>
      </w:pPr>
      <w:r>
        <w:rPr>
          <w:lang w:val="en-GB"/>
        </w:rPr>
        <w:t>Use Java programming language</w:t>
      </w:r>
      <w:r w:rsidR="000D2152">
        <w:rPr>
          <w:lang w:val="en-GB"/>
        </w:rPr>
        <w:t xml:space="preserve"> (at least v7)</w:t>
      </w:r>
    </w:p>
    <w:p w:rsidR="00F05F77" w:rsidRPr="00EF36DA" w:rsidRDefault="00F05F77" w:rsidP="00367605">
      <w:pPr>
        <w:pStyle w:val="ListParagraph"/>
        <w:numPr>
          <w:ilvl w:val="0"/>
          <w:numId w:val="41"/>
        </w:numPr>
        <w:tabs>
          <w:tab w:val="clear" w:pos="3668"/>
        </w:tabs>
        <w:spacing w:after="160" w:line="259" w:lineRule="auto"/>
        <w:rPr>
          <w:lang w:val="en-GB"/>
        </w:rPr>
      </w:pPr>
      <w:r>
        <w:rPr>
          <w:lang w:val="en-GB"/>
        </w:rPr>
        <w:t>Use Page Objects test design pattern</w:t>
      </w:r>
    </w:p>
    <w:p w:rsidR="00367605" w:rsidRPr="00EF36DA" w:rsidRDefault="00367605" w:rsidP="00367605">
      <w:pPr>
        <w:pStyle w:val="ListParagraph"/>
        <w:numPr>
          <w:ilvl w:val="0"/>
          <w:numId w:val="41"/>
        </w:numPr>
        <w:tabs>
          <w:tab w:val="clear" w:pos="3668"/>
        </w:tabs>
        <w:spacing w:after="160" w:line="259" w:lineRule="auto"/>
        <w:rPr>
          <w:lang w:val="en-GB"/>
        </w:rPr>
      </w:pPr>
      <w:r w:rsidRPr="00EF36DA">
        <w:rPr>
          <w:lang w:val="en-GB"/>
        </w:rPr>
        <w:t>Test compatible with</w:t>
      </w:r>
      <w:r w:rsidR="008E2799">
        <w:rPr>
          <w:lang w:val="en-GB"/>
        </w:rPr>
        <w:t xml:space="preserve"> one of the browser - </w:t>
      </w:r>
      <w:r w:rsidRPr="00EF36DA">
        <w:rPr>
          <w:lang w:val="en-GB"/>
        </w:rPr>
        <w:t>IE</w:t>
      </w:r>
      <w:r w:rsidR="00D723F6">
        <w:rPr>
          <w:lang w:val="en-GB"/>
        </w:rPr>
        <w:t>, Firefox</w:t>
      </w:r>
      <w:r w:rsidR="008E2799">
        <w:rPr>
          <w:lang w:val="en-GB"/>
        </w:rPr>
        <w:t xml:space="preserve"> or Chrome</w:t>
      </w:r>
    </w:p>
    <w:p w:rsidR="00367605" w:rsidRPr="00EF36DA" w:rsidRDefault="000D2152" w:rsidP="00367605">
      <w:pPr>
        <w:pStyle w:val="ListParagraph"/>
        <w:numPr>
          <w:ilvl w:val="0"/>
          <w:numId w:val="41"/>
        </w:numPr>
        <w:tabs>
          <w:tab w:val="clear" w:pos="3668"/>
        </w:tabs>
        <w:spacing w:after="160" w:line="259" w:lineRule="auto"/>
        <w:rPr>
          <w:lang w:val="en-GB"/>
        </w:rPr>
      </w:pPr>
      <w:r>
        <w:rPr>
          <w:lang w:val="en-GB"/>
        </w:rPr>
        <w:t>Running and m</w:t>
      </w:r>
      <w:r w:rsidR="00367605">
        <w:rPr>
          <w:lang w:val="en-GB"/>
        </w:rPr>
        <w:t>aintenance effort should b</w:t>
      </w:r>
      <w:r w:rsidR="00367605" w:rsidRPr="00EF36DA">
        <w:rPr>
          <w:lang w:val="en-GB"/>
        </w:rPr>
        <w:t>e</w:t>
      </w:r>
      <w:r w:rsidR="00367605">
        <w:rPr>
          <w:lang w:val="en-GB"/>
        </w:rPr>
        <w:t xml:space="preserve"> </w:t>
      </w:r>
      <w:r w:rsidR="00367605" w:rsidRPr="00EF36DA">
        <w:rPr>
          <w:lang w:val="en-GB"/>
        </w:rPr>
        <w:t xml:space="preserve">as minimal as possible </w:t>
      </w:r>
      <w:r w:rsidR="00367605" w:rsidRPr="00EF36DA">
        <w:rPr>
          <w:lang w:val="en-GB"/>
        </w:rPr>
        <w:br/>
      </w:r>
      <w:bookmarkStart w:id="0" w:name="_GoBack"/>
      <w:bookmarkEnd w:id="0"/>
    </w:p>
    <w:p w:rsidR="00367605" w:rsidRPr="00EF36DA" w:rsidRDefault="00367605" w:rsidP="00367605">
      <w:pPr>
        <w:rPr>
          <w:lang w:val="en-GB"/>
        </w:rPr>
      </w:pPr>
      <w:r w:rsidRPr="00EF36DA">
        <w:rPr>
          <w:lang w:val="en-GB"/>
        </w:rPr>
        <w:t>You objective is:</w:t>
      </w:r>
    </w:p>
    <w:p w:rsidR="00367605" w:rsidRDefault="00367605" w:rsidP="00367605">
      <w:pPr>
        <w:pStyle w:val="ListParagraph"/>
        <w:numPr>
          <w:ilvl w:val="0"/>
          <w:numId w:val="39"/>
        </w:numPr>
        <w:tabs>
          <w:tab w:val="clear" w:pos="3668"/>
        </w:tabs>
        <w:spacing w:after="160" w:line="259" w:lineRule="auto"/>
        <w:rPr>
          <w:lang w:val="en-GB"/>
        </w:rPr>
      </w:pPr>
      <w:r w:rsidRPr="00EF36DA">
        <w:rPr>
          <w:lang w:val="en-GB"/>
        </w:rPr>
        <w:t>Write 3 functionality tests that you see most important with explanation</w:t>
      </w:r>
    </w:p>
    <w:p w:rsidR="00367605" w:rsidRPr="00EF36DA" w:rsidRDefault="00367605" w:rsidP="00367605">
      <w:pPr>
        <w:pStyle w:val="ListParagraph"/>
        <w:numPr>
          <w:ilvl w:val="0"/>
          <w:numId w:val="39"/>
        </w:numPr>
        <w:tabs>
          <w:tab w:val="clear" w:pos="3668"/>
        </w:tabs>
        <w:spacing w:after="160" w:line="259" w:lineRule="auto"/>
        <w:rPr>
          <w:lang w:val="en-GB"/>
        </w:rPr>
      </w:pPr>
      <w:r>
        <w:rPr>
          <w:lang w:val="en-GB"/>
        </w:rPr>
        <w:t>Write 1 negative scenario test</w:t>
      </w:r>
    </w:p>
    <w:p w:rsidR="00367605" w:rsidRPr="00EF36DA" w:rsidRDefault="00367605" w:rsidP="00367605">
      <w:pPr>
        <w:pStyle w:val="ListParagraph"/>
        <w:rPr>
          <w:lang w:val="en-GB"/>
        </w:rPr>
      </w:pPr>
    </w:p>
    <w:p w:rsidR="00367605" w:rsidRPr="00EF36DA" w:rsidRDefault="00367605" w:rsidP="00367605">
      <w:pPr>
        <w:rPr>
          <w:szCs w:val="24"/>
          <w:lang w:val="en-GB"/>
        </w:rPr>
      </w:pPr>
      <w:r w:rsidRPr="00EF36DA">
        <w:rPr>
          <w:szCs w:val="24"/>
          <w:lang w:val="en-GB"/>
        </w:rPr>
        <w:t>You will be evaluated based on the following criteria:</w:t>
      </w:r>
    </w:p>
    <w:p w:rsidR="00367605" w:rsidRPr="00EF36DA" w:rsidRDefault="00367605" w:rsidP="00367605">
      <w:pPr>
        <w:pStyle w:val="ListParagraph"/>
        <w:numPr>
          <w:ilvl w:val="0"/>
          <w:numId w:val="39"/>
        </w:numPr>
        <w:tabs>
          <w:tab w:val="clear" w:pos="3668"/>
        </w:tabs>
        <w:spacing w:after="160" w:line="259" w:lineRule="auto"/>
        <w:rPr>
          <w:szCs w:val="24"/>
          <w:lang w:val="en-GB"/>
        </w:rPr>
      </w:pPr>
      <w:r w:rsidRPr="00EF36DA">
        <w:rPr>
          <w:szCs w:val="24"/>
          <w:lang w:val="en-GB"/>
        </w:rPr>
        <w:t>Choice of tests</w:t>
      </w:r>
    </w:p>
    <w:p w:rsidR="00367605" w:rsidRDefault="00367605" w:rsidP="00367605">
      <w:pPr>
        <w:pStyle w:val="ListParagraph"/>
        <w:numPr>
          <w:ilvl w:val="0"/>
          <w:numId w:val="39"/>
        </w:numPr>
        <w:tabs>
          <w:tab w:val="clear" w:pos="3668"/>
        </w:tabs>
        <w:spacing w:after="160" w:line="259" w:lineRule="auto"/>
        <w:rPr>
          <w:szCs w:val="24"/>
          <w:lang w:val="en-GB"/>
        </w:rPr>
      </w:pPr>
      <w:r w:rsidRPr="00EF36DA">
        <w:rPr>
          <w:szCs w:val="24"/>
          <w:lang w:val="en-GB"/>
        </w:rPr>
        <w:t>Logic and semantics of written tests</w:t>
      </w:r>
    </w:p>
    <w:p w:rsidR="003F3B98" w:rsidRDefault="003F3B98" w:rsidP="00367605">
      <w:pPr>
        <w:pStyle w:val="ListParagraph"/>
        <w:numPr>
          <w:ilvl w:val="0"/>
          <w:numId w:val="39"/>
        </w:numPr>
        <w:tabs>
          <w:tab w:val="clear" w:pos="3668"/>
        </w:tabs>
        <w:spacing w:after="160" w:line="259" w:lineRule="auto"/>
        <w:rPr>
          <w:szCs w:val="24"/>
          <w:lang w:val="en-GB"/>
        </w:rPr>
      </w:pPr>
      <w:r>
        <w:rPr>
          <w:szCs w:val="24"/>
          <w:lang w:val="en-GB"/>
        </w:rPr>
        <w:t>Ease of use and running tests</w:t>
      </w:r>
    </w:p>
    <w:p w:rsidR="00D723F6" w:rsidRDefault="00AE13CC" w:rsidP="00367605">
      <w:pPr>
        <w:pStyle w:val="ListParagraph"/>
        <w:numPr>
          <w:ilvl w:val="0"/>
          <w:numId w:val="39"/>
        </w:numPr>
        <w:tabs>
          <w:tab w:val="clear" w:pos="3668"/>
        </w:tabs>
        <w:spacing w:after="160" w:line="259" w:lineRule="auto"/>
        <w:rPr>
          <w:szCs w:val="24"/>
          <w:lang w:val="en-GB"/>
        </w:rPr>
      </w:pPr>
      <w:r>
        <w:rPr>
          <w:szCs w:val="24"/>
          <w:lang w:val="en-GB"/>
        </w:rPr>
        <w:t>Included d</w:t>
      </w:r>
      <w:r w:rsidR="00D723F6">
        <w:rPr>
          <w:szCs w:val="24"/>
          <w:lang w:val="en-GB"/>
        </w:rPr>
        <w:t>ocumentation</w:t>
      </w:r>
    </w:p>
    <w:p w:rsidR="00367605" w:rsidRPr="00EF36DA" w:rsidRDefault="00367605" w:rsidP="00367605">
      <w:pPr>
        <w:pStyle w:val="ListParagraph"/>
        <w:rPr>
          <w:szCs w:val="24"/>
          <w:lang w:val="en-GB"/>
        </w:rPr>
      </w:pPr>
    </w:p>
    <w:p w:rsidR="00367605" w:rsidRPr="00EF36DA" w:rsidRDefault="00367605" w:rsidP="00367605">
      <w:pPr>
        <w:rPr>
          <w:lang w:val="en-GB"/>
        </w:rPr>
      </w:pPr>
      <w:r w:rsidRPr="00EF36DA">
        <w:rPr>
          <w:lang w:val="en-GB"/>
        </w:rPr>
        <w:t xml:space="preserve">Choose your </w:t>
      </w:r>
      <w:r w:rsidR="00CE3088">
        <w:rPr>
          <w:lang w:val="en-GB"/>
        </w:rPr>
        <w:t>tests</w:t>
      </w:r>
      <w:r w:rsidRPr="00EF36DA">
        <w:rPr>
          <w:lang w:val="en-GB"/>
        </w:rPr>
        <w:t>, present the outcomes and report us, how much time it took. Be prepared to present your work in 10 minutes to the live audience.</w:t>
      </w:r>
    </w:p>
    <w:p w:rsidR="00367605" w:rsidRDefault="00367605" w:rsidP="00367605">
      <w:pPr>
        <w:rPr>
          <w:szCs w:val="24"/>
          <w:lang w:val="en-GB"/>
        </w:rPr>
      </w:pPr>
    </w:p>
    <w:p w:rsidR="00CE3088" w:rsidRDefault="00CE3088" w:rsidP="00367605">
      <w:pPr>
        <w:rPr>
          <w:szCs w:val="24"/>
          <w:lang w:val="en-GB"/>
        </w:rPr>
      </w:pPr>
    </w:p>
    <w:p w:rsidR="00CE3088" w:rsidRDefault="00CE3088" w:rsidP="00367605">
      <w:pPr>
        <w:rPr>
          <w:szCs w:val="24"/>
          <w:lang w:val="en-GB"/>
        </w:rPr>
      </w:pPr>
    </w:p>
    <w:p w:rsidR="00CE3088" w:rsidRDefault="00CE3088" w:rsidP="00367605">
      <w:pPr>
        <w:rPr>
          <w:szCs w:val="24"/>
          <w:lang w:val="en-GB"/>
        </w:rPr>
      </w:pPr>
    </w:p>
    <w:p w:rsidR="00CE3088" w:rsidRDefault="00CE3088" w:rsidP="00367605">
      <w:pPr>
        <w:rPr>
          <w:szCs w:val="24"/>
          <w:lang w:val="en-GB"/>
        </w:rPr>
      </w:pPr>
    </w:p>
    <w:p w:rsidR="00CE3088" w:rsidRDefault="00CE3088" w:rsidP="00367605">
      <w:pPr>
        <w:rPr>
          <w:szCs w:val="24"/>
          <w:lang w:val="en-GB"/>
        </w:rPr>
      </w:pPr>
    </w:p>
    <w:p w:rsidR="00CE3088" w:rsidRDefault="00CE3088" w:rsidP="00367605">
      <w:pPr>
        <w:rPr>
          <w:szCs w:val="24"/>
          <w:lang w:val="en-GB"/>
        </w:rPr>
      </w:pPr>
    </w:p>
    <w:p w:rsidR="00CE3088" w:rsidRDefault="00CE3088" w:rsidP="00367605">
      <w:pPr>
        <w:rPr>
          <w:szCs w:val="24"/>
          <w:lang w:val="en-GB"/>
        </w:rPr>
      </w:pPr>
    </w:p>
    <w:p w:rsidR="00CE3088" w:rsidRDefault="00CE3088" w:rsidP="00367605">
      <w:pPr>
        <w:rPr>
          <w:szCs w:val="24"/>
          <w:lang w:val="en-GB"/>
        </w:rPr>
      </w:pPr>
    </w:p>
    <w:p w:rsidR="00CE3088" w:rsidRPr="00EF36DA" w:rsidRDefault="00CE3088" w:rsidP="00367605">
      <w:pPr>
        <w:rPr>
          <w:szCs w:val="24"/>
          <w:lang w:val="en-GB"/>
        </w:rPr>
      </w:pPr>
    </w:p>
    <w:p w:rsidR="00367605" w:rsidRPr="00EF36DA" w:rsidRDefault="00367605" w:rsidP="00367605">
      <w:pPr>
        <w:rPr>
          <w:szCs w:val="24"/>
          <w:lang w:val="en-GB"/>
        </w:rPr>
      </w:pPr>
      <w:r w:rsidRPr="00EF36DA">
        <w:rPr>
          <w:szCs w:val="24"/>
          <w:lang w:val="en-GB"/>
        </w:rPr>
        <w:t xml:space="preserve">Requirements of Student Information System for the imaginary University of </w:t>
      </w:r>
      <w:proofErr w:type="spellStart"/>
      <w:r w:rsidRPr="00EF36DA">
        <w:rPr>
          <w:szCs w:val="24"/>
          <w:lang w:val="en-GB"/>
        </w:rPr>
        <w:t>Knowit</w:t>
      </w:r>
      <w:proofErr w:type="spellEnd"/>
      <w:r w:rsidRPr="00EF36DA">
        <w:rPr>
          <w:szCs w:val="24"/>
          <w:lang w:val="en-GB"/>
        </w:rPr>
        <w:t>:</w:t>
      </w:r>
    </w:p>
    <w:p w:rsidR="00367605" w:rsidRPr="00EF36DA" w:rsidRDefault="00367605" w:rsidP="00367605">
      <w:pPr>
        <w:pStyle w:val="ListParagraph"/>
        <w:numPr>
          <w:ilvl w:val="0"/>
          <w:numId w:val="40"/>
        </w:numPr>
        <w:tabs>
          <w:tab w:val="clear" w:pos="3668"/>
        </w:tabs>
        <w:spacing w:after="160" w:line="259" w:lineRule="auto"/>
        <w:rPr>
          <w:szCs w:val="24"/>
          <w:lang w:val="en-GB"/>
        </w:rPr>
      </w:pPr>
      <w:r w:rsidRPr="00EF36DA">
        <w:rPr>
          <w:szCs w:val="24"/>
          <w:lang w:val="en-GB"/>
        </w:rPr>
        <w:t xml:space="preserve">The program must calculate the </w:t>
      </w:r>
      <w:hyperlink r:id="rId10" w:history="1">
        <w:r w:rsidRPr="00EF36DA">
          <w:rPr>
            <w:rStyle w:val="Hyperlink"/>
            <w:color w:val="1F497D" w:themeColor="text2"/>
            <w:szCs w:val="24"/>
            <w:u w:val="single"/>
            <w:lang w:val="en-GB"/>
          </w:rPr>
          <w:t>weighted average grade</w:t>
        </w:r>
      </w:hyperlink>
      <w:r w:rsidRPr="00EF36DA">
        <w:rPr>
          <w:rStyle w:val="FootnoteReference"/>
          <w:color w:val="1F497D" w:themeColor="text2"/>
          <w:szCs w:val="24"/>
          <w:u w:val="single"/>
          <w:lang w:val="en-GB"/>
        </w:rPr>
        <w:footnoteReference w:id="2"/>
      </w:r>
      <w:r w:rsidRPr="00EF36DA">
        <w:rPr>
          <w:szCs w:val="24"/>
          <w:lang w:val="en-GB"/>
        </w:rPr>
        <w:t xml:space="preserve"> of students</w:t>
      </w:r>
    </w:p>
    <w:p w:rsidR="00367605" w:rsidRPr="00EF36DA" w:rsidRDefault="00367605" w:rsidP="00367605">
      <w:pPr>
        <w:pStyle w:val="ListParagraph"/>
        <w:numPr>
          <w:ilvl w:val="0"/>
          <w:numId w:val="38"/>
        </w:numPr>
        <w:spacing w:line="360" w:lineRule="auto"/>
        <w:rPr>
          <w:szCs w:val="24"/>
          <w:lang w:val="en-GB"/>
        </w:rPr>
      </w:pPr>
      <w:r w:rsidRPr="00EF36DA">
        <w:rPr>
          <w:szCs w:val="24"/>
          <w:lang w:val="en-GB"/>
        </w:rPr>
        <w:t>Data points may contribute equally to the final average</w:t>
      </w:r>
    </w:p>
    <w:p w:rsidR="00367605" w:rsidRPr="00EF36DA" w:rsidRDefault="00367605" w:rsidP="00367605">
      <w:pPr>
        <w:pStyle w:val="ListParagraph"/>
        <w:numPr>
          <w:ilvl w:val="0"/>
          <w:numId w:val="38"/>
        </w:numPr>
        <w:spacing w:line="360" w:lineRule="auto"/>
        <w:rPr>
          <w:szCs w:val="24"/>
          <w:lang w:val="en-GB"/>
        </w:rPr>
      </w:pPr>
      <w:r w:rsidRPr="00EF36DA">
        <w:rPr>
          <w:szCs w:val="24"/>
          <w:lang w:val="en-GB"/>
        </w:rPr>
        <w:t>The student list needs to be sorted by their weighted average grade</w:t>
      </w:r>
    </w:p>
    <w:p w:rsidR="00367605" w:rsidRPr="00EF36DA" w:rsidRDefault="00367605" w:rsidP="00367605">
      <w:pPr>
        <w:pStyle w:val="ListParagraph"/>
        <w:numPr>
          <w:ilvl w:val="0"/>
          <w:numId w:val="38"/>
        </w:numPr>
        <w:spacing w:line="360" w:lineRule="auto"/>
        <w:rPr>
          <w:szCs w:val="24"/>
          <w:lang w:val="en-GB"/>
        </w:rPr>
      </w:pPr>
      <w:r w:rsidRPr="00EF36DA">
        <w:rPr>
          <w:szCs w:val="24"/>
          <w:lang w:val="en-GB"/>
        </w:rPr>
        <w:t>If the weighted average grade is equal on two or more students then they need to be sorted by their names</w:t>
      </w:r>
    </w:p>
    <w:p w:rsidR="00367605" w:rsidRPr="00EF36DA" w:rsidRDefault="00367605" w:rsidP="00367605">
      <w:pPr>
        <w:pStyle w:val="ListParagraph"/>
        <w:numPr>
          <w:ilvl w:val="0"/>
          <w:numId w:val="38"/>
        </w:numPr>
        <w:spacing w:line="360" w:lineRule="auto"/>
        <w:rPr>
          <w:szCs w:val="24"/>
          <w:lang w:val="en-GB"/>
        </w:rPr>
      </w:pPr>
      <w:r w:rsidRPr="00EF36DA">
        <w:rPr>
          <w:szCs w:val="24"/>
          <w:lang w:val="en-GB"/>
        </w:rPr>
        <w:t>The grades need to be read in from an XML file format</w:t>
      </w:r>
    </w:p>
    <w:p w:rsidR="007B04FF" w:rsidRPr="007B04FF" w:rsidRDefault="007B04FF" w:rsidP="0021376C">
      <w:pPr>
        <w:rPr>
          <w:lang w:val="en-US"/>
        </w:rPr>
      </w:pPr>
    </w:p>
    <w:p w:rsidR="007B04FF" w:rsidRPr="007B04FF" w:rsidRDefault="007B04FF" w:rsidP="0021376C">
      <w:pPr>
        <w:rPr>
          <w:lang w:val="en-US"/>
        </w:rPr>
      </w:pPr>
    </w:p>
    <w:sectPr w:rsidR="007B04FF" w:rsidRPr="007B04FF" w:rsidSect="006D379E">
      <w:headerReference w:type="default" r:id="rId11"/>
      <w:footerReference w:type="default" r:id="rId12"/>
      <w:footerReference w:type="first" r:id="rId13"/>
      <w:pgSz w:w="11906" w:h="16838" w:code="9"/>
      <w:pgMar w:top="2835" w:right="1700" w:bottom="2126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661" w:rsidRDefault="00E85661" w:rsidP="00963DD5">
      <w:r>
        <w:separator/>
      </w:r>
    </w:p>
  </w:endnote>
  <w:endnote w:type="continuationSeparator" w:id="0">
    <w:p w:rsidR="00E85661" w:rsidRDefault="00E85661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E448C4" w:rsidTr="00C62441">
      <w:trPr>
        <w:trHeight w:val="833"/>
      </w:trPr>
      <w:tc>
        <w:tcPr>
          <w:tcW w:w="4014" w:type="dxa"/>
          <w:vAlign w:val="bottom"/>
        </w:tcPr>
        <w:p w:rsidR="004153F0" w:rsidRPr="00B6041C" w:rsidRDefault="007145C0" w:rsidP="004153F0">
          <w:pPr>
            <w:pStyle w:val="Dokumentinfo"/>
            <w:framePr w:hSpace="0" w:wrap="auto" w:vAnchor="margin" w:hAnchor="text" w:xAlign="left" w:yAlign="inline"/>
            <w:rPr>
              <w:lang w:val="et-EE"/>
            </w:rPr>
          </w:pPr>
          <w:r>
            <w:rPr>
              <w:lang w:val="et-EE"/>
            </w:rPr>
            <w:t>Document</w:t>
          </w:r>
          <w:r w:rsidR="004153F0" w:rsidRPr="00B6041C">
            <w:rPr>
              <w:lang w:val="et-EE"/>
            </w:rPr>
            <w:t xml:space="preserve"> nr: </w:t>
          </w:r>
          <w:sdt>
            <w:sdtPr>
              <w:rPr>
                <w:lang w:val="et-EE"/>
              </w:rPr>
              <w:id w:val="901708454"/>
            </w:sdtPr>
            <w:sdtEndPr/>
            <w:sdtContent>
              <w:r w:rsidR="007B04FF">
                <w:t xml:space="preserve"> </w:t>
              </w:r>
              <w:r w:rsidR="007B04FF" w:rsidRPr="007B04FF">
                <w:rPr>
                  <w:lang w:val="et-EE"/>
                </w:rPr>
                <w:t>201</w:t>
              </w:r>
              <w:r w:rsidR="00714A39">
                <w:rPr>
                  <w:lang w:val="et-EE"/>
                </w:rPr>
                <w:t>70109</w:t>
              </w:r>
              <w:r w:rsidR="007B04FF" w:rsidRPr="007B04FF">
                <w:rPr>
                  <w:lang w:val="et-EE"/>
                </w:rPr>
                <w:t>-1</w:t>
              </w:r>
            </w:sdtContent>
          </w:sdt>
        </w:p>
        <w:p w:rsidR="004153F0" w:rsidRPr="00B6041C" w:rsidRDefault="007145C0" w:rsidP="004153F0">
          <w:pPr>
            <w:pStyle w:val="Dokumentinfo"/>
            <w:framePr w:hSpace="0" w:wrap="auto" w:vAnchor="margin" w:hAnchor="text" w:xAlign="left" w:yAlign="inline"/>
            <w:rPr>
              <w:lang w:val="et-EE"/>
            </w:rPr>
          </w:pPr>
          <w:r>
            <w:rPr>
              <w:lang w:val="et-EE"/>
            </w:rPr>
            <w:t>versio</w:t>
          </w:r>
          <w:r w:rsidR="004153F0" w:rsidRPr="00B6041C">
            <w:rPr>
              <w:lang w:val="et-EE"/>
            </w:rPr>
            <w:t xml:space="preserve">n: </w:t>
          </w:r>
          <w:sdt>
            <w:sdtPr>
              <w:rPr>
                <w:lang w:val="et-EE"/>
              </w:rPr>
              <w:id w:val="-1595931519"/>
            </w:sdtPr>
            <w:sdtEndPr/>
            <w:sdtContent>
              <w:r w:rsidR="008E2799">
                <w:rPr>
                  <w:lang w:val="et-EE"/>
                </w:rPr>
                <w:t>2.0</w:t>
              </w:r>
            </w:sdtContent>
          </w:sdt>
        </w:p>
        <w:p w:rsidR="004153F0" w:rsidRPr="00B6041C" w:rsidRDefault="007145C0" w:rsidP="004153F0">
          <w:pPr>
            <w:pStyle w:val="Dokumentinfo"/>
            <w:framePr w:hSpace="0" w:wrap="auto" w:vAnchor="margin" w:hAnchor="text" w:xAlign="left" w:yAlign="inline"/>
            <w:rPr>
              <w:lang w:val="et-EE"/>
            </w:rPr>
          </w:pPr>
          <w:r>
            <w:rPr>
              <w:lang w:val="et-EE"/>
            </w:rPr>
            <w:t>Date</w:t>
          </w:r>
          <w:r w:rsidR="004153F0" w:rsidRPr="00B6041C">
            <w:rPr>
              <w:lang w:val="et-EE"/>
            </w:rPr>
            <w:t xml:space="preserve">: </w:t>
          </w:r>
          <w:r w:rsidR="004153F0" w:rsidRPr="00B6041C">
            <w:rPr>
              <w:lang w:val="et-EE"/>
            </w:rPr>
            <w:fldChar w:fldCharType="begin"/>
          </w:r>
          <w:r w:rsidR="004153F0" w:rsidRPr="00B6041C">
            <w:rPr>
              <w:lang w:val="et-EE"/>
            </w:rPr>
            <w:instrText xml:space="preserve"> SAVEDATE  \@ "yyyy-MM-dd"  \* MERGEFORMAT </w:instrText>
          </w:r>
          <w:r w:rsidR="004153F0" w:rsidRPr="00B6041C">
            <w:rPr>
              <w:lang w:val="et-EE"/>
            </w:rPr>
            <w:fldChar w:fldCharType="separate"/>
          </w:r>
          <w:r w:rsidR="00714A39">
            <w:rPr>
              <w:noProof/>
              <w:lang w:val="et-EE"/>
            </w:rPr>
            <w:t>2017-01</w:t>
          </w:r>
          <w:r w:rsidR="00714A39">
            <w:rPr>
              <w:noProof/>
              <w:lang w:val="et-EE"/>
            </w:rPr>
            <w:t>-</w:t>
          </w:r>
          <w:r w:rsidR="004153F0" w:rsidRPr="00B6041C">
            <w:rPr>
              <w:lang w:val="et-EE"/>
            </w:rPr>
            <w:fldChar w:fldCharType="end"/>
          </w:r>
          <w:r w:rsidR="00714A39">
            <w:rPr>
              <w:lang w:val="et-EE"/>
            </w:rPr>
            <w:t>09</w:t>
          </w:r>
        </w:p>
        <w:p w:rsidR="004153F0" w:rsidRPr="00B6041C" w:rsidRDefault="004153F0" w:rsidP="004153F0">
          <w:pPr>
            <w:pStyle w:val="Dokumentinfo"/>
            <w:framePr w:hSpace="0" w:wrap="auto" w:vAnchor="margin" w:hAnchor="text" w:xAlign="left" w:yAlign="inline"/>
            <w:rPr>
              <w:lang w:val="et-EE"/>
            </w:rPr>
          </w:pPr>
          <w:r w:rsidRPr="00B6041C">
            <w:rPr>
              <w:lang w:val="et-EE"/>
            </w:rPr>
            <w:t>Aut</w:t>
          </w:r>
          <w:r w:rsidR="007145C0">
            <w:rPr>
              <w:lang w:val="et-EE"/>
            </w:rPr>
            <w:t>h</w:t>
          </w:r>
          <w:r w:rsidRPr="00B6041C">
            <w:rPr>
              <w:lang w:val="et-EE"/>
            </w:rPr>
            <w:t xml:space="preserve">or: </w:t>
          </w:r>
          <w:sdt>
            <w:sdtPr>
              <w:rPr>
                <w:lang w:val="et-EE"/>
              </w:rPr>
              <w:alias w:val="Autor"/>
              <w:tag w:val=""/>
              <w:id w:val="-202870885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0734E">
                <w:rPr>
                  <w:lang w:val="et-EE"/>
                </w:rPr>
                <w:t>Andres Aavik</w:t>
              </w:r>
            </w:sdtContent>
          </w:sdt>
        </w:p>
        <w:p w:rsidR="004153F0" w:rsidRPr="00B6041C" w:rsidRDefault="007145C0" w:rsidP="004153F0">
          <w:pPr>
            <w:pStyle w:val="Dokumentinfo"/>
            <w:framePr w:hSpace="0" w:wrap="auto" w:vAnchor="margin" w:hAnchor="text" w:xAlign="left" w:yAlign="inline"/>
            <w:rPr>
              <w:lang w:val="et-EE"/>
            </w:rPr>
          </w:pPr>
          <w:r>
            <w:rPr>
              <w:lang w:val="et-EE"/>
            </w:rPr>
            <w:t>Document classification</w:t>
          </w:r>
          <w:r w:rsidR="004153F0" w:rsidRPr="00B6041C">
            <w:rPr>
              <w:lang w:val="et-EE"/>
            </w:rPr>
            <w:t xml:space="preserve">: </w:t>
          </w:r>
          <w:sdt>
            <w:sdtPr>
              <w:rPr>
                <w:lang w:val="et-EE"/>
              </w:rPr>
              <w:alias w:val="Data class"/>
              <w:tag w:val="Data class"/>
              <w:id w:val="-118381392"/>
              <w:comboBox>
                <w:listItem w:displayText="Public" w:value="Public"/>
                <w:listItem w:displayText="Confidential" w:value="Confidential"/>
              </w:comboBox>
            </w:sdtPr>
            <w:sdtEndPr/>
            <w:sdtContent>
              <w:r>
                <w:rPr>
                  <w:lang w:val="et-EE"/>
                </w:rPr>
                <w:t>Confidential</w:t>
              </w:r>
            </w:sdtContent>
          </w:sdt>
        </w:p>
        <w:p w:rsidR="00E448C4" w:rsidRPr="009405C4" w:rsidRDefault="007145C0" w:rsidP="004153F0">
          <w:pPr>
            <w:pStyle w:val="Dokumentinfo"/>
            <w:framePr w:hSpace="0" w:wrap="auto" w:vAnchor="margin" w:hAnchor="text" w:xAlign="left" w:yAlign="inline"/>
          </w:pPr>
          <w:r>
            <w:rPr>
              <w:lang w:val="et-EE"/>
            </w:rPr>
            <w:t>Based on template no.</w:t>
          </w:r>
          <w:r w:rsidR="004153F0" w:rsidRPr="00B6041C">
            <w:rPr>
              <w:lang w:val="et-EE"/>
            </w:rPr>
            <w:t xml:space="preserve">  </w:t>
          </w:r>
          <w:sdt>
            <w:sdtPr>
              <w:rPr>
                <w:lang w:val="et-EE"/>
              </w:rPr>
              <w:id w:val="-1533186399"/>
            </w:sdtPr>
            <w:sdtEndPr/>
            <w:sdtContent>
              <w:r w:rsidR="00FF7630">
                <w:rPr>
                  <w:lang w:val="et-EE"/>
                </w:rPr>
                <w:t>20120621</w:t>
              </w:r>
              <w:r>
                <w:rPr>
                  <w:lang w:val="et-EE"/>
                </w:rPr>
                <w:t>-2</w:t>
              </w:r>
            </w:sdtContent>
          </w:sdt>
          <w:r>
            <w:rPr>
              <w:lang w:val="et-EE"/>
            </w:rPr>
            <w:t>, Versi</w:t>
          </w:r>
          <w:r w:rsidR="004153F0" w:rsidRPr="00B6041C">
            <w:rPr>
              <w:lang w:val="et-EE"/>
            </w:rPr>
            <w:t xml:space="preserve">on </w:t>
          </w:r>
          <w:sdt>
            <w:sdtPr>
              <w:rPr>
                <w:lang w:val="et-EE"/>
              </w:rPr>
              <w:id w:val="-1680033586"/>
            </w:sdtPr>
            <w:sdtEndPr/>
            <w:sdtContent>
              <w:r w:rsidR="004153F0" w:rsidRPr="00B6041C">
                <w:rPr>
                  <w:lang w:val="et-EE"/>
                </w:rPr>
                <w:t>1.0</w:t>
              </w:r>
            </w:sdtContent>
          </w:sdt>
        </w:p>
      </w:tc>
    </w:tr>
  </w:tbl>
  <w:p w:rsidR="00E448C4" w:rsidRPr="009405C4" w:rsidRDefault="00A70E93" w:rsidP="00A70E93">
    <w:pPr>
      <w:pStyle w:val="Footer"/>
      <w:rPr>
        <w:lang w:val="en-US"/>
      </w:rPr>
    </w:pPr>
    <w:r w:rsidRPr="00C4581A">
      <w:t xml:space="preserve">Knowit </w:t>
    </w:r>
    <w:r>
      <w:t>Estonia OÜ</w:t>
    </w:r>
    <w:r w:rsidRPr="00C4581A">
      <w:sym w:font="Symbol" w:char="F0BD"/>
    </w:r>
    <w:r>
      <w:t xml:space="preserve"> </w:t>
    </w:r>
    <w:r w:rsidRPr="00D5201F">
      <w:t>10142</w:t>
    </w:r>
    <w:r w:rsidRPr="00C4581A">
      <w:t xml:space="preserve"> </w:t>
    </w:r>
    <w:r w:rsidRPr="00C4581A">
      <w:sym w:font="Symbol" w:char="F0BD"/>
    </w:r>
    <w:r>
      <w:t xml:space="preserve"> Luise 19, Tallinn </w:t>
    </w:r>
    <w:r w:rsidRPr="00C4581A">
      <w:sym w:font="Symbol" w:char="F0BD"/>
    </w:r>
    <w:r>
      <w:t xml:space="preserve"> </w:t>
    </w:r>
    <w:r w:rsidR="007145C0">
      <w:t>Page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714A39"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 w:rsidR="00714A39">
        <w:rPr>
          <w:noProof/>
        </w:rPr>
        <w:t>2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C4" w:rsidRPr="00C4581A" w:rsidRDefault="00E448C4" w:rsidP="00963DD5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r w:rsidR="00E85661">
      <w:fldChar w:fldCharType="begin"/>
    </w:r>
    <w:r w:rsidR="00E85661">
      <w:instrText xml:space="preserve"> NUMPAGES  \* Arabic  \* MERGEFORMAT </w:instrText>
    </w:r>
    <w:r w:rsidR="00E85661">
      <w:fldChar w:fldCharType="separate"/>
    </w:r>
    <w:r w:rsidR="003F3B98">
      <w:rPr>
        <w:noProof/>
      </w:rPr>
      <w:t>2</w:t>
    </w:r>
    <w:r w:rsidR="00E85661">
      <w:rPr>
        <w:noProof/>
      </w:rPr>
      <w:fldChar w:fldCharType="end"/>
    </w:r>
    <w:r>
      <w:t xml:space="preserve">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661" w:rsidRDefault="00E85661" w:rsidP="00963DD5">
      <w:r>
        <w:separator/>
      </w:r>
    </w:p>
  </w:footnote>
  <w:footnote w:type="continuationSeparator" w:id="0">
    <w:p w:rsidR="00E85661" w:rsidRDefault="00E85661" w:rsidP="00963DD5">
      <w:r>
        <w:continuationSeparator/>
      </w:r>
    </w:p>
  </w:footnote>
  <w:footnote w:id="1">
    <w:p w:rsidR="007B04FF" w:rsidRPr="007B04FF" w:rsidRDefault="007B04FF">
      <w:pPr>
        <w:pStyle w:val="FootnoteText"/>
        <w:rPr>
          <w:lang w:val="et-EE"/>
        </w:rPr>
      </w:pPr>
      <w:r>
        <w:rPr>
          <w:rStyle w:val="FootnoteReference"/>
        </w:rPr>
        <w:footnoteRef/>
      </w:r>
      <w:r>
        <w:t xml:space="preserve"> All the copyright of the code goes to Knowit Estonia OÜ after submitting the code to Knowit e-mail.</w:t>
      </w:r>
    </w:p>
  </w:footnote>
  <w:footnote w:id="2">
    <w:p w:rsidR="00367605" w:rsidRPr="00841896" w:rsidRDefault="00367605" w:rsidP="00367605">
      <w:pPr>
        <w:pStyle w:val="Default"/>
        <w:rPr>
          <w:lang w:val="et-E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D5351">
          <w:rPr>
            <w:rStyle w:val="Hyperlink"/>
            <w:rFonts w:ascii="Arial" w:hAnsi="Arial" w:cs="Arial"/>
            <w:szCs w:val="20"/>
            <w:lang w:val="et-EE"/>
          </w:rPr>
          <w:t>http://en.wikipedia.org/wiki/Weighted_mean</w:t>
        </w:r>
      </w:hyperlink>
      <w:r>
        <w:rPr>
          <w:rFonts w:ascii="Arial" w:hAnsi="Arial" w:cs="Arial"/>
          <w:lang w:val="et-EE"/>
        </w:rPr>
        <w:t xml:space="preserve"> </w:t>
      </w:r>
      <w:r w:rsidRPr="00841896">
        <w:rPr>
          <w:rFonts w:ascii="Arial" w:hAnsi="Arial" w:cs="Arial"/>
          <w:lang w:val="et-EE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C4" w:rsidRDefault="00E448C4" w:rsidP="00963DD5">
    <w:pPr>
      <w:pStyle w:val="Header"/>
    </w:pPr>
    <w:r>
      <w:rPr>
        <w:noProof/>
        <w:lang w:val="et-EE" w:eastAsia="et-EE"/>
      </w:rPr>
      <w:drawing>
        <wp:anchor distT="0" distB="0" distL="114300" distR="114300" simplePos="0" relativeHeight="251662336" behindDoc="1" locked="1" layoutInCell="1" allowOverlap="1" wp14:anchorId="658DD1F7" wp14:editId="0CBCE925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8027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0D4D1D"/>
    <w:multiLevelType w:val="hybridMultilevel"/>
    <w:tmpl w:val="033C597C"/>
    <w:lvl w:ilvl="0" w:tplc="3CEED560">
      <w:start w:val="1"/>
      <w:numFmt w:val="bullet"/>
      <w:pStyle w:val="List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69B"/>
    <w:multiLevelType w:val="multilevel"/>
    <w:tmpl w:val="9F400A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25355"/>
    <w:multiLevelType w:val="hybridMultilevel"/>
    <w:tmpl w:val="4D26FF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D3045"/>
    <w:multiLevelType w:val="hybridMultilevel"/>
    <w:tmpl w:val="5C8CDC1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91B04"/>
    <w:multiLevelType w:val="multilevel"/>
    <w:tmpl w:val="861C8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87622"/>
    <w:multiLevelType w:val="hybridMultilevel"/>
    <w:tmpl w:val="0FC41792"/>
    <w:lvl w:ilvl="0" w:tplc="8D2EC98A">
      <w:start w:val="1"/>
      <w:numFmt w:val="decimal"/>
      <w:pStyle w:val="ListNumber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B52BF"/>
    <w:multiLevelType w:val="hybridMultilevel"/>
    <w:tmpl w:val="3CA2705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14100"/>
    <w:multiLevelType w:val="hybridMultilevel"/>
    <w:tmpl w:val="AFDE587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10"/>
  </w:num>
  <w:num w:numId="14">
    <w:abstractNumId w:val="9"/>
  </w:num>
  <w:num w:numId="15">
    <w:abstractNumId w:val="3"/>
  </w:num>
  <w:num w:numId="16">
    <w:abstractNumId w:val="6"/>
  </w:num>
  <w:num w:numId="17">
    <w:abstractNumId w:val="11"/>
  </w:num>
  <w:num w:numId="18">
    <w:abstractNumId w:val="0"/>
  </w:num>
  <w:num w:numId="19">
    <w:abstractNumId w:val="14"/>
  </w:num>
  <w:num w:numId="20">
    <w:abstractNumId w:val="4"/>
  </w:num>
  <w:num w:numId="21">
    <w:abstractNumId w:val="11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11"/>
  </w:num>
  <w:num w:numId="31">
    <w:abstractNumId w:val="2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12"/>
  </w:num>
  <w:num w:numId="39">
    <w:abstractNumId w:val="8"/>
  </w:num>
  <w:num w:numId="40">
    <w:abstractNumId w:val="7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4E"/>
    <w:rsid w:val="00070424"/>
    <w:rsid w:val="00076988"/>
    <w:rsid w:val="000C5861"/>
    <w:rsid w:val="000D2152"/>
    <w:rsid w:val="000E794F"/>
    <w:rsid w:val="00170C8B"/>
    <w:rsid w:val="001A4624"/>
    <w:rsid w:val="001B4AE8"/>
    <w:rsid w:val="001C7C62"/>
    <w:rsid w:val="0021376C"/>
    <w:rsid w:val="00214284"/>
    <w:rsid w:val="00233C8C"/>
    <w:rsid w:val="00237DEC"/>
    <w:rsid w:val="002779C8"/>
    <w:rsid w:val="002A3FD8"/>
    <w:rsid w:val="002C19F8"/>
    <w:rsid w:val="00367605"/>
    <w:rsid w:val="00383E6F"/>
    <w:rsid w:val="003C75E5"/>
    <w:rsid w:val="003D58F8"/>
    <w:rsid w:val="003F3B98"/>
    <w:rsid w:val="004153F0"/>
    <w:rsid w:val="00422E2C"/>
    <w:rsid w:val="00426BF5"/>
    <w:rsid w:val="0045011B"/>
    <w:rsid w:val="0046000D"/>
    <w:rsid w:val="004C256C"/>
    <w:rsid w:val="004E438E"/>
    <w:rsid w:val="00565EB6"/>
    <w:rsid w:val="00574EBA"/>
    <w:rsid w:val="005D75EF"/>
    <w:rsid w:val="00660A3C"/>
    <w:rsid w:val="006A3B88"/>
    <w:rsid w:val="006B2F02"/>
    <w:rsid w:val="006D379E"/>
    <w:rsid w:val="006D5351"/>
    <w:rsid w:val="007029F9"/>
    <w:rsid w:val="007145C0"/>
    <w:rsid w:val="00714A39"/>
    <w:rsid w:val="00756B58"/>
    <w:rsid w:val="00760A49"/>
    <w:rsid w:val="007B04FF"/>
    <w:rsid w:val="007F7C21"/>
    <w:rsid w:val="00841896"/>
    <w:rsid w:val="00862D89"/>
    <w:rsid w:val="0088754C"/>
    <w:rsid w:val="008E2799"/>
    <w:rsid w:val="008E6CBE"/>
    <w:rsid w:val="008F37E0"/>
    <w:rsid w:val="0090734E"/>
    <w:rsid w:val="009214C8"/>
    <w:rsid w:val="009318B8"/>
    <w:rsid w:val="009405C4"/>
    <w:rsid w:val="0095264B"/>
    <w:rsid w:val="00963DD5"/>
    <w:rsid w:val="00971CB1"/>
    <w:rsid w:val="0098197B"/>
    <w:rsid w:val="0099423D"/>
    <w:rsid w:val="009B501E"/>
    <w:rsid w:val="009E22FA"/>
    <w:rsid w:val="00A702B7"/>
    <w:rsid w:val="00A70E93"/>
    <w:rsid w:val="00A77731"/>
    <w:rsid w:val="00AE1285"/>
    <w:rsid w:val="00AE13CC"/>
    <w:rsid w:val="00B06651"/>
    <w:rsid w:val="00B40C69"/>
    <w:rsid w:val="00BF7195"/>
    <w:rsid w:val="00C4581A"/>
    <w:rsid w:val="00C62441"/>
    <w:rsid w:val="00C67954"/>
    <w:rsid w:val="00CE3088"/>
    <w:rsid w:val="00CE3C10"/>
    <w:rsid w:val="00CE6B76"/>
    <w:rsid w:val="00D03CED"/>
    <w:rsid w:val="00D05492"/>
    <w:rsid w:val="00D163E8"/>
    <w:rsid w:val="00D723F6"/>
    <w:rsid w:val="00DA225A"/>
    <w:rsid w:val="00DE712A"/>
    <w:rsid w:val="00E126F7"/>
    <w:rsid w:val="00E448C4"/>
    <w:rsid w:val="00E76C2D"/>
    <w:rsid w:val="00E85661"/>
    <w:rsid w:val="00EA63DB"/>
    <w:rsid w:val="00EB7C31"/>
    <w:rsid w:val="00F05F77"/>
    <w:rsid w:val="00F23AB3"/>
    <w:rsid w:val="00FC7780"/>
    <w:rsid w:val="00FD24C5"/>
    <w:rsid w:val="00FF6490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E17EFBF-3047-41FA-B429-EBD02514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4FF"/>
    <w:pPr>
      <w:tabs>
        <w:tab w:val="left" w:pos="3668"/>
      </w:tabs>
      <w:spacing w:after="80" w:line="260" w:lineRule="exact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0E794F"/>
    <w:pPr>
      <w:keepNext/>
      <w:keepLines/>
      <w:pBdr>
        <w:top w:val="dotted" w:sz="12" w:space="4" w:color="auto"/>
        <w:bottom w:val="dotted" w:sz="12" w:space="5" w:color="auto"/>
      </w:pBdr>
      <w:tabs>
        <w:tab w:val="clear" w:pos="3668"/>
        <w:tab w:val="left" w:pos="392"/>
      </w:tabs>
      <w:spacing w:before="240" w:after="40" w:line="480" w:lineRule="exact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0E794F"/>
    <w:pPr>
      <w:keepNext/>
      <w:keepLines/>
      <w:spacing w:after="40" w:line="320" w:lineRule="exact"/>
      <w:outlineLvl w:val="1"/>
    </w:pPr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styleId="Heading3">
    <w:name w:val="heading 3"/>
    <w:basedOn w:val="Listrubrik"/>
    <w:next w:val="Normal"/>
    <w:link w:val="Heading3Char"/>
    <w:uiPriority w:val="2"/>
    <w:qFormat/>
    <w:rsid w:val="000E794F"/>
    <w:pPr>
      <w:spacing w:before="200" w:after="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E794F"/>
    <w:pPr>
      <w:keepNext/>
      <w:keepLines/>
      <w:numPr>
        <w:ilvl w:val="3"/>
        <w:numId w:val="37"/>
      </w:numPr>
      <w:spacing w:line="240" w:lineRule="exact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E794F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E794F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E794F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E794F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E794F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el">
    <w:name w:val="Normal tabel"/>
    <w:uiPriority w:val="99"/>
    <w:semiHidden/>
    <w:rsid w:val="000E794F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0E7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0E794F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0E794F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0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94F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0E794F"/>
    <w:pPr>
      <w:spacing w:after="60"/>
    </w:pPr>
    <w:rPr>
      <w:rFonts w:ascii="Arial Black" w:hAnsi="Arial Black"/>
      <w:b w:val="0"/>
    </w:rPr>
  </w:style>
  <w:style w:type="character" w:customStyle="1" w:styleId="Heading3Char">
    <w:name w:val="Heading 3 Char"/>
    <w:basedOn w:val="DefaultParagraphFont"/>
    <w:link w:val="Heading3"/>
    <w:uiPriority w:val="2"/>
    <w:rsid w:val="000E794F"/>
    <w:rPr>
      <w:rFonts w:asciiTheme="minorHAnsi" w:hAnsiTheme="minorHAnsi"/>
      <w:b/>
      <w:caps/>
      <w:noProof/>
      <w:spacing w:val="6"/>
      <w:sz w:val="14"/>
      <w:szCs w:val="14"/>
      <w:lang w:eastAsia="sv-SE"/>
    </w:rPr>
  </w:style>
  <w:style w:type="paragraph" w:customStyle="1" w:styleId="Innehll">
    <w:name w:val="Innehåll"/>
    <w:basedOn w:val="Normal"/>
    <w:semiHidden/>
    <w:qFormat/>
    <w:rsid w:val="000E794F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0E794F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0E794F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0E794F"/>
    <w:pPr>
      <w:ind w:left="1304"/>
    </w:pPr>
  </w:style>
  <w:style w:type="character" w:customStyle="1" w:styleId="Heading1Char">
    <w:name w:val="Heading 1 Char"/>
    <w:basedOn w:val="DefaultParagraphFont"/>
    <w:link w:val="Heading1"/>
    <w:uiPriority w:val="2"/>
    <w:rsid w:val="000E794F"/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0E794F"/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styleId="Header">
    <w:name w:val="header"/>
    <w:basedOn w:val="Normal"/>
    <w:link w:val="HeaderChar1"/>
    <w:uiPriority w:val="99"/>
    <w:semiHidden/>
    <w:rsid w:val="000E794F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E794F"/>
    <w:rPr>
      <w:rFonts w:asciiTheme="minorHAnsi" w:hAnsiTheme="minorHAnsi"/>
      <w:caps/>
      <w:spacing w:val="-2"/>
      <w:sz w:val="16"/>
    </w:rPr>
  </w:style>
  <w:style w:type="paragraph" w:styleId="Footer">
    <w:name w:val="footer"/>
    <w:basedOn w:val="Normal"/>
    <w:link w:val="FooterChar"/>
    <w:uiPriority w:val="99"/>
    <w:rsid w:val="000E794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E794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0E794F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E794F"/>
    <w:pPr>
      <w:numPr>
        <w:numId w:val="31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qFormat/>
    <w:rsid w:val="000E794F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Normal"/>
    <w:uiPriority w:val="2"/>
    <w:qFormat/>
    <w:rsid w:val="000E794F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0E794F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0E794F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0E794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794F"/>
    <w:tblPr/>
  </w:style>
  <w:style w:type="paragraph" w:styleId="Date">
    <w:name w:val="Date"/>
    <w:basedOn w:val="Normal"/>
    <w:next w:val="Normal"/>
    <w:link w:val="DateChar"/>
    <w:uiPriority w:val="99"/>
    <w:semiHidden/>
    <w:rsid w:val="000E794F"/>
  </w:style>
  <w:style w:type="character" w:customStyle="1" w:styleId="DateChar">
    <w:name w:val="Date Char"/>
    <w:basedOn w:val="DefaultParagraphFont"/>
    <w:link w:val="Date"/>
    <w:uiPriority w:val="99"/>
    <w:semiHidden/>
    <w:rsid w:val="000E794F"/>
    <w:rPr>
      <w:rFonts w:asciiTheme="minorHAnsi" w:hAnsiTheme="minorHAnsi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94F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9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94F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kumentrubrik">
    <w:name w:val="Dokumentrubrik"/>
    <w:basedOn w:val="Normal"/>
    <w:next w:val="Normal"/>
    <w:semiHidden/>
    <w:qFormat/>
    <w:rsid w:val="000E794F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0E794F"/>
    <w:rPr>
      <w:color w:val="808080"/>
    </w:rPr>
  </w:style>
  <w:style w:type="paragraph" w:customStyle="1" w:styleId="Listrubrik">
    <w:name w:val="Listrubrik"/>
    <w:basedOn w:val="Dokumentrubrik"/>
    <w:semiHidden/>
    <w:qFormat/>
    <w:rsid w:val="000E794F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0E794F"/>
    <w:pPr>
      <w:numPr>
        <w:numId w:val="30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Ingressindrag">
    <w:name w:val="Ingress indrag"/>
    <w:basedOn w:val="Ingress"/>
    <w:uiPriority w:val="2"/>
    <w:qFormat/>
    <w:rsid w:val="000E794F"/>
    <w:pPr>
      <w:tabs>
        <w:tab w:val="clear" w:pos="3668"/>
      </w:tabs>
      <w:spacing w:before="0"/>
      <w:ind w:firstLine="284"/>
    </w:pPr>
  </w:style>
  <w:style w:type="paragraph" w:styleId="TOC1">
    <w:name w:val="toc 1"/>
    <w:basedOn w:val="Normal"/>
    <w:next w:val="Normal"/>
    <w:autoRedefine/>
    <w:uiPriority w:val="39"/>
    <w:semiHidden/>
    <w:rsid w:val="000E794F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2">
    <w:name w:val="toc 2"/>
    <w:basedOn w:val="Normal"/>
    <w:next w:val="Normal"/>
    <w:autoRedefine/>
    <w:uiPriority w:val="39"/>
    <w:semiHidden/>
    <w:rsid w:val="000E794F"/>
    <w:pPr>
      <w:tabs>
        <w:tab w:val="clear" w:pos="3668"/>
        <w:tab w:val="left" w:pos="546"/>
        <w:tab w:val="right" w:pos="8223"/>
      </w:tabs>
      <w:spacing w:after="0" w:line="240" w:lineRule="exact"/>
      <w:ind w:left="249"/>
    </w:pPr>
    <w:rPr>
      <w:b/>
      <w:caps/>
      <w:noProof/>
      <w:sz w:val="14"/>
    </w:rPr>
  </w:style>
  <w:style w:type="paragraph" w:styleId="TOC3">
    <w:name w:val="toc 3"/>
    <w:basedOn w:val="Normal"/>
    <w:next w:val="Normal"/>
    <w:autoRedefine/>
    <w:uiPriority w:val="39"/>
    <w:semiHidden/>
    <w:rsid w:val="000E794F"/>
    <w:pPr>
      <w:tabs>
        <w:tab w:val="clear" w:pos="3668"/>
      </w:tabs>
      <w:spacing w:after="100"/>
      <w:ind w:left="320"/>
    </w:pPr>
  </w:style>
  <w:style w:type="paragraph" w:styleId="TOCHeading">
    <w:name w:val="TOC Heading"/>
    <w:next w:val="Normal"/>
    <w:uiPriority w:val="39"/>
    <w:qFormat/>
    <w:rsid w:val="000E794F"/>
    <w:pPr>
      <w:pBdr>
        <w:top w:val="dotted" w:sz="12" w:space="4" w:color="auto"/>
        <w:bottom w:val="dotted" w:sz="12" w:space="5" w:color="auto"/>
      </w:pBdr>
      <w:spacing w:after="200" w:line="480" w:lineRule="exact"/>
    </w:pPr>
    <w:rPr>
      <w:rFonts w:ascii="Georgia" w:eastAsiaTheme="majorEastAsia" w:hAnsi="Georgia" w:cstheme="majorBidi"/>
      <w:color w:val="000000" w:themeColor="text1"/>
      <w:spacing w:val="-4"/>
      <w:sz w:val="40"/>
      <w:szCs w:val="28"/>
    </w:rPr>
  </w:style>
  <w:style w:type="character" w:customStyle="1" w:styleId="Kontakt">
    <w:name w:val="Kontakt"/>
    <w:basedOn w:val="DefaultParagraphFont"/>
    <w:uiPriority w:val="8"/>
    <w:qFormat/>
    <w:rsid w:val="000E794F"/>
    <w:rPr>
      <w:b/>
      <w:caps/>
      <w:sz w:val="14"/>
      <w:szCs w:val="14"/>
    </w:rPr>
  </w:style>
  <w:style w:type="paragraph" w:customStyle="1" w:styleId="Kontaktrubrik">
    <w:name w:val="Kontaktrubrik"/>
    <w:uiPriority w:val="7"/>
    <w:qFormat/>
    <w:rsid w:val="000E794F"/>
    <w:pPr>
      <w:spacing w:before="240"/>
    </w:pPr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customStyle="1" w:styleId="Linje">
    <w:name w:val="Linje"/>
    <w:basedOn w:val="Normal"/>
    <w:uiPriority w:val="5"/>
    <w:qFormat/>
    <w:rsid w:val="000E794F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Normalkursiv">
    <w:name w:val="Normal kursiv"/>
    <w:basedOn w:val="Normal"/>
    <w:qFormat/>
    <w:rsid w:val="000E794F"/>
    <w:rPr>
      <w:i/>
    </w:rPr>
  </w:style>
  <w:style w:type="paragraph" w:customStyle="1" w:styleId="Omslagsrubrik">
    <w:name w:val="Omslagsrubrik"/>
    <w:qFormat/>
    <w:rsid w:val="000E794F"/>
    <w:pPr>
      <w:pBdr>
        <w:top w:val="dotted" w:sz="12" w:space="27" w:color="auto"/>
        <w:bottom w:val="dotted" w:sz="12" w:space="27" w:color="auto"/>
      </w:pBdr>
      <w:spacing w:line="1100" w:lineRule="exact"/>
    </w:pPr>
    <w:rPr>
      <w:rFonts w:ascii="Georgia" w:eastAsiaTheme="majorEastAsia" w:hAnsi="Georgia" w:cstheme="majorBidi"/>
      <w:bCs/>
      <w:color w:val="000000" w:themeColor="text1"/>
      <w:spacing w:val="-4"/>
      <w:sz w:val="120"/>
      <w:szCs w:val="120"/>
    </w:rPr>
  </w:style>
  <w:style w:type="paragraph" w:customStyle="1" w:styleId="Signering">
    <w:name w:val="Signering"/>
    <w:basedOn w:val="Normal"/>
    <w:uiPriority w:val="6"/>
    <w:qFormat/>
    <w:rsid w:val="000E794F"/>
    <w:pPr>
      <w:pBdr>
        <w:bottom w:val="dotted" w:sz="12" w:space="5" w:color="auto"/>
      </w:pBdr>
    </w:pPr>
    <w:rPr>
      <w:caps/>
      <w:sz w:val="14"/>
      <w:szCs w:val="14"/>
    </w:rPr>
  </w:style>
  <w:style w:type="paragraph" w:customStyle="1" w:styleId="Adress">
    <w:name w:val="Adress"/>
    <w:basedOn w:val="Normal"/>
    <w:qFormat/>
    <w:rsid w:val="000E794F"/>
    <w:pPr>
      <w:spacing w:after="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418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896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Weighted_me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Weighted_me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aav\Dropbox\knowit\Sales\%23Templates\knowit-en-offer-20120621-2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B192D-4709-4947-BAEF-F4AE9302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knowit-en-offer-20120621-2</Template>
  <TotalTime>372</TotalTime>
  <Pages>2</Pages>
  <Words>197</Words>
  <Characters>1146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Rubriker</vt:lpstr>
      </vt:variant>
      <vt:variant>
        <vt:i4>2</vt:i4>
      </vt:variant>
    </vt:vector>
  </HeadingPairs>
  <TitlesOfParts>
    <vt:vector size="4" baseType="lpstr">
      <vt:lpstr>Knowit Estonia's sample exercise</vt:lpstr>
      <vt:lpstr/>
      <vt:lpstr>Offert gällande</vt:lpstr>
      <vt:lpstr>        BILAGOR</vt:lpstr>
    </vt:vector>
  </TitlesOfParts>
  <Company>Microsoft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Knowit Estonia's sample exercise</dc:title>
  <dc:creator>Andres Aavik</dc:creator>
  <cp:lastModifiedBy>Sander Lepik</cp:lastModifiedBy>
  <cp:revision>7</cp:revision>
  <cp:lastPrinted>2014-10-21T12:15:00Z</cp:lastPrinted>
  <dcterms:created xsi:type="dcterms:W3CDTF">2014-08-11T08:31:00Z</dcterms:created>
  <dcterms:modified xsi:type="dcterms:W3CDTF">2017-01-10T20:51:00Z</dcterms:modified>
</cp:coreProperties>
</file>